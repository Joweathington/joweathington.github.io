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70"/>
        <w:gridCol w:w="7620"/>
      </w:tblGrid>
      <w:tr w:rsidR="0082039C" w:rsidRPr="006F4584" w14:paraId="66F715B1" w14:textId="77777777" w:rsidTr="006270E9">
        <w:trPr>
          <w:trHeight w:val="2790"/>
        </w:trPr>
        <w:tc>
          <w:tcPr>
            <w:tcW w:w="10770" w:type="dxa"/>
            <w:gridSpan w:val="3"/>
          </w:tcPr>
          <w:p w14:paraId="47B2ABCB" w14:textId="5F5F7C85" w:rsidR="0082039C" w:rsidRPr="006F4584" w:rsidRDefault="0082039C" w:rsidP="00066DB3">
            <w:pPr>
              <w:pStyle w:val="Heading3"/>
              <w:spacing w:after="0" w:line="276" w:lineRule="auto"/>
              <w:jc w:val="center"/>
              <w:rPr>
                <w:rFonts w:ascii="Trebuchet MS" w:hAnsi="Trebuchet MS" w:cs="Utsaah"/>
                <w:color w:val="A8D08D" w:themeColor="accent6" w:themeTint="99"/>
                <w:sz w:val="20"/>
                <w:szCs w:val="20"/>
              </w:rPr>
            </w:pPr>
          </w:p>
          <w:p w14:paraId="0B0FFB94" w14:textId="764B741E" w:rsidR="0082039C" w:rsidRPr="006F4584" w:rsidRDefault="0082039C" w:rsidP="00F244AB">
            <w:pPr>
              <w:pStyle w:val="Title"/>
              <w:jc w:val="center"/>
              <w:rPr>
                <w:rFonts w:ascii="Trebuchet MS" w:hAnsi="Trebuchet MS" w:cs="Utsaah"/>
                <w:sz w:val="72"/>
                <w:szCs w:val="72"/>
              </w:rPr>
            </w:pPr>
            <w:r w:rsidRPr="006F4584">
              <w:rPr>
                <w:rFonts w:ascii="Trebuchet MS" w:hAnsi="Trebuchet MS" w:cs="Utsaah"/>
                <w:sz w:val="72"/>
                <w:szCs w:val="72"/>
              </w:rPr>
              <w:t>Josephine Weathington</w:t>
            </w:r>
          </w:p>
          <w:p w14:paraId="30D51BFE" w14:textId="4DEC5BAC" w:rsidR="0082039C" w:rsidRPr="006F4584" w:rsidRDefault="0082039C" w:rsidP="00F244AB">
            <w:pPr>
              <w:jc w:val="center"/>
              <w:rPr>
                <w:rFonts w:ascii="Trebuchet MS" w:hAnsi="Trebuchet MS" w:cs="Utsaah"/>
                <w:sz w:val="32"/>
                <w:szCs w:val="40"/>
              </w:rPr>
            </w:pPr>
            <w:r w:rsidRPr="006F4584">
              <w:rPr>
                <w:rFonts w:ascii="Trebuchet MS" w:hAnsi="Trebuchet MS" w:cs="Utsaah"/>
                <w:sz w:val="32"/>
                <w:szCs w:val="40"/>
              </w:rPr>
              <w:t>Web Development &amp; Design</w:t>
            </w:r>
          </w:p>
          <w:p w14:paraId="7F331D46" w14:textId="0EFA6C70" w:rsidR="0082039C" w:rsidRPr="006F4584" w:rsidRDefault="0082039C" w:rsidP="00F244AB">
            <w:pPr>
              <w:spacing w:before="240" w:line="276" w:lineRule="auto"/>
              <w:jc w:val="center"/>
              <w:rPr>
                <w:rFonts w:ascii="Trebuchet MS" w:hAnsi="Trebuchet MS" w:cs="Utsaah"/>
                <w:sz w:val="24"/>
                <w:szCs w:val="32"/>
              </w:rPr>
            </w:pPr>
            <w:r w:rsidRPr="006F4584">
              <w:rPr>
                <w:rFonts w:ascii="Trebuchet MS" w:hAnsi="Trebuchet MS" w:cs="Utsaah"/>
                <w:sz w:val="24"/>
                <w:szCs w:val="32"/>
              </w:rPr>
              <w:t>501.766.0635   jcweathingto@ualr.edu   Little Rock, AR</w:t>
            </w:r>
          </w:p>
        </w:tc>
      </w:tr>
      <w:tr w:rsidR="001B2ABD" w:rsidRPr="006F4584" w14:paraId="788EF22F" w14:textId="77777777" w:rsidTr="0060085E">
        <w:tc>
          <w:tcPr>
            <w:tcW w:w="2880" w:type="dxa"/>
          </w:tcPr>
          <w:p w14:paraId="12F47A24" w14:textId="6B2E7C47" w:rsidR="00CB6552" w:rsidRPr="006F4584" w:rsidRDefault="00400B49" w:rsidP="0042742D">
            <w:pPr>
              <w:pStyle w:val="Heading2"/>
              <w:rPr>
                <w:rFonts w:ascii="Trebuchet MS" w:hAnsi="Trebuchet MS" w:cs="Utsaah"/>
                <w:sz w:val="40"/>
                <w:szCs w:val="40"/>
              </w:rPr>
            </w:pPr>
            <w:r w:rsidRPr="006F4584">
              <w:rPr>
                <w:rFonts w:ascii="Trebuchet MS" w:hAnsi="Trebuchet MS" w:cs="Utsaah"/>
                <w:sz w:val="40"/>
                <w:szCs w:val="40"/>
              </w:rPr>
              <w:t>Skills</w:t>
            </w:r>
          </w:p>
          <w:p w14:paraId="05EE9F66" w14:textId="7700C173" w:rsidR="00CB6552" w:rsidRPr="006F4584" w:rsidRDefault="0082039C" w:rsidP="0060085E">
            <w:pPr>
              <w:spacing w:line="360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UI Design Deliverables:</w:t>
            </w:r>
          </w:p>
          <w:p w14:paraId="730A4CEA" w14:textId="6A9FA443" w:rsidR="0082039C" w:rsidRPr="006F4584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User flows</w:t>
            </w:r>
          </w:p>
          <w:p w14:paraId="32971C7F" w14:textId="1BF41213" w:rsidR="0082039C" w:rsidRPr="006F4584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Wireframing</w:t>
            </w:r>
          </w:p>
          <w:p w14:paraId="3A7DA30F" w14:textId="35A24BD7" w:rsidR="0082039C" w:rsidRDefault="0082039C" w:rsidP="00EF7C1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Prototyping</w:t>
            </w:r>
          </w:p>
          <w:p w14:paraId="2E444EB3" w14:textId="77777777" w:rsidR="00EF7C1A" w:rsidRPr="00EF7C1A" w:rsidRDefault="00EF7C1A" w:rsidP="00EF7C1A">
            <w:pPr>
              <w:pStyle w:val="ListParagraph"/>
              <w:spacing w:line="276" w:lineRule="auto"/>
              <w:rPr>
                <w:rFonts w:ascii="Trebuchet MS" w:hAnsi="Trebuchet MS"/>
                <w:szCs w:val="18"/>
              </w:rPr>
            </w:pPr>
          </w:p>
          <w:p w14:paraId="2B1545A8" w14:textId="6A1DF76D" w:rsidR="00BD038C" w:rsidRPr="006F4584" w:rsidRDefault="00BD038C" w:rsidP="00852B3D">
            <w:pPr>
              <w:rPr>
                <w:rFonts w:ascii="Trebuchet MS" w:hAnsi="Trebuchet MS"/>
                <w:sz w:val="8"/>
                <w:szCs w:val="8"/>
              </w:rPr>
            </w:pPr>
          </w:p>
          <w:p w14:paraId="54B9B386" w14:textId="0A4C8B9C" w:rsidR="00A81DB8" w:rsidRP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 w:rsidRPr="00A81DB8">
              <w:rPr>
                <w:rFonts w:ascii="Trebuchet MS" w:hAnsi="Trebuchet MS" w:cs="Utsaah"/>
                <w:sz w:val="28"/>
                <w:szCs w:val="28"/>
              </w:rPr>
              <w:t>Advanced</w:t>
            </w:r>
          </w:p>
          <w:p w14:paraId="7EED8CCA" w14:textId="798FAF29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HTML</w:t>
            </w:r>
            <w:r w:rsidR="00AF4D68">
              <w:rPr>
                <w:rFonts w:ascii="Trebuchet MS" w:hAnsi="Trebuchet MS"/>
                <w:sz w:val="24"/>
                <w:szCs w:val="32"/>
              </w:rPr>
              <w:t xml:space="preserve"> &amp; </w:t>
            </w:r>
            <w:r>
              <w:rPr>
                <w:rFonts w:ascii="Trebuchet MS" w:hAnsi="Trebuchet MS"/>
                <w:sz w:val="24"/>
                <w:szCs w:val="32"/>
              </w:rPr>
              <w:t>CSS</w:t>
            </w:r>
          </w:p>
          <w:p w14:paraId="4E73E7BF" w14:textId="4AB4298B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XD</w:t>
            </w:r>
          </w:p>
          <w:p w14:paraId="73CD55DC" w14:textId="7D1E136B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Illustrator</w:t>
            </w:r>
          </w:p>
          <w:p w14:paraId="05DBE879" w14:textId="62216DC9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InDesign</w:t>
            </w:r>
          </w:p>
          <w:p w14:paraId="377D9FA5" w14:textId="4D25A3F3" w:rsid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Microsoft Excel</w:t>
            </w:r>
            <w:r w:rsidR="00AF4D68">
              <w:rPr>
                <w:rFonts w:ascii="Trebuchet MS" w:hAnsi="Trebuchet MS"/>
                <w:sz w:val="24"/>
                <w:szCs w:val="32"/>
              </w:rPr>
              <w:t xml:space="preserve"> &amp; </w:t>
            </w:r>
            <w:r>
              <w:rPr>
                <w:rFonts w:ascii="Trebuchet MS" w:hAnsi="Trebuchet MS"/>
                <w:sz w:val="24"/>
                <w:szCs w:val="32"/>
              </w:rPr>
              <w:t>Word</w:t>
            </w:r>
          </w:p>
          <w:p w14:paraId="3CFC4DC9" w14:textId="0A838733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>
              <w:rPr>
                <w:rFonts w:ascii="Trebuchet MS" w:hAnsi="Trebuchet MS"/>
                <w:sz w:val="24"/>
                <w:szCs w:val="32"/>
              </w:rPr>
              <w:t>Microsoft PowerPoint</w:t>
            </w:r>
          </w:p>
          <w:p w14:paraId="39BF420C" w14:textId="79558B11" w:rsidR="00A81DB8" w:rsidRDefault="00A81DB8" w:rsidP="00A81DB8"/>
          <w:p w14:paraId="4FA19246" w14:textId="66E375CA" w:rsidR="00A81DB8" w:rsidRP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>
              <w:rPr>
                <w:rFonts w:ascii="Trebuchet MS" w:hAnsi="Trebuchet MS" w:cs="Utsaah"/>
                <w:sz w:val="28"/>
                <w:szCs w:val="28"/>
              </w:rPr>
              <w:t>Proficient</w:t>
            </w:r>
          </w:p>
          <w:p w14:paraId="4693EBF2" w14:textId="77777777" w:rsidR="006F4584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Premiere Pro</w:t>
            </w:r>
          </w:p>
          <w:p w14:paraId="44E9498D" w14:textId="63C79070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JavaScript</w:t>
            </w:r>
          </w:p>
          <w:p w14:paraId="503C429C" w14:textId="784CF293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WordPress</w:t>
            </w:r>
          </w:p>
          <w:p w14:paraId="6F375DCA" w14:textId="7F322DB2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Bootstrap</w:t>
            </w:r>
          </w:p>
          <w:p w14:paraId="482EDA53" w14:textId="77777777" w:rsidR="00AF4D68" w:rsidRPr="00AF4D68" w:rsidRDefault="00AF4D68" w:rsidP="00AF4D68">
            <w:pPr>
              <w:rPr>
                <w:rFonts w:ascii="Trebuchet MS" w:hAnsi="Trebuchet MS" w:cs="Utsaah"/>
                <w:szCs w:val="18"/>
              </w:rPr>
            </w:pPr>
          </w:p>
          <w:p w14:paraId="22CF0898" w14:textId="380F90B2" w:rsidR="00A81DB8" w:rsidRDefault="00A81DB8" w:rsidP="00A81DB8">
            <w:pPr>
              <w:pStyle w:val="Heading2"/>
              <w:pBdr>
                <w:bottom w:val="none" w:sz="0" w:space="0" w:color="auto"/>
              </w:pBdr>
              <w:rPr>
                <w:rFonts w:ascii="Trebuchet MS" w:hAnsi="Trebuchet MS" w:cs="Utsaah"/>
                <w:sz w:val="28"/>
                <w:szCs w:val="28"/>
              </w:rPr>
            </w:pPr>
            <w:r>
              <w:rPr>
                <w:rFonts w:ascii="Trebuchet MS" w:hAnsi="Trebuchet MS" w:cs="Utsaah"/>
                <w:sz w:val="28"/>
                <w:szCs w:val="28"/>
              </w:rPr>
              <w:t>Basic</w:t>
            </w:r>
          </w:p>
          <w:p w14:paraId="7E832901" w14:textId="5CF2F8DC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PHP</w:t>
            </w:r>
          </w:p>
          <w:p w14:paraId="295445EF" w14:textId="77777777" w:rsidR="00A81DB8" w:rsidRPr="00A81DB8" w:rsidRDefault="00A81DB8" w:rsidP="00A81DB8">
            <w:pPr>
              <w:spacing w:line="276" w:lineRule="auto"/>
              <w:rPr>
                <w:rFonts w:ascii="Trebuchet MS" w:hAnsi="Trebuchet MS"/>
                <w:sz w:val="24"/>
                <w:szCs w:val="32"/>
              </w:rPr>
            </w:pPr>
            <w:r w:rsidRPr="00A81DB8">
              <w:rPr>
                <w:rFonts w:ascii="Trebuchet MS" w:hAnsi="Trebuchet MS"/>
                <w:sz w:val="24"/>
                <w:szCs w:val="32"/>
              </w:rPr>
              <w:t>Adobe After Effects</w:t>
            </w:r>
          </w:p>
          <w:p w14:paraId="186815E6" w14:textId="74905271" w:rsidR="00A81DB8" w:rsidRPr="006F4584" w:rsidRDefault="00A81DB8" w:rsidP="006F4584"/>
        </w:tc>
        <w:tc>
          <w:tcPr>
            <w:tcW w:w="270" w:type="dxa"/>
          </w:tcPr>
          <w:p w14:paraId="6C1CE295" w14:textId="77777777" w:rsidR="001B2ABD" w:rsidRPr="006F4584" w:rsidRDefault="001B2ABD" w:rsidP="001D7604">
            <w:pPr>
              <w:rPr>
                <w:rFonts w:ascii="Trebuchet MS" w:hAnsi="Trebuchet MS" w:cs="Utsaah"/>
                <w:sz w:val="20"/>
                <w:szCs w:val="24"/>
              </w:rPr>
            </w:pPr>
          </w:p>
        </w:tc>
        <w:tc>
          <w:tcPr>
            <w:tcW w:w="7620" w:type="dxa"/>
          </w:tcPr>
          <w:sdt>
            <w:sdtPr>
              <w:rPr>
                <w:rFonts w:ascii="Trebuchet MS" w:hAnsi="Trebuchet MS" w:cs="Utsaah"/>
                <w:sz w:val="24"/>
                <w:szCs w:val="28"/>
              </w:rPr>
              <w:id w:val="1049110328"/>
              <w:placeholder>
                <w:docPart w:val="488E955EC21F4ACC9776C51F35FAB5E2"/>
              </w:placeholder>
              <w:temporary/>
              <w:showingPlcHdr/>
              <w15:appearance w15:val="hidden"/>
            </w:sdtPr>
            <w:sdtEndPr>
              <w:rPr>
                <w:sz w:val="32"/>
                <w:szCs w:val="36"/>
              </w:rPr>
            </w:sdtEndPr>
            <w:sdtContent>
              <w:p w14:paraId="2B2D59A7" w14:textId="77777777" w:rsidR="001B2ABD" w:rsidRPr="006F4584" w:rsidRDefault="00E25A26" w:rsidP="00036450">
                <w:pPr>
                  <w:pStyle w:val="Heading2"/>
                  <w:rPr>
                    <w:rFonts w:ascii="Trebuchet MS" w:hAnsi="Trebuchet MS" w:cs="Utsaah"/>
                    <w:sz w:val="32"/>
                    <w:szCs w:val="36"/>
                  </w:rPr>
                </w:pPr>
                <w:r w:rsidRPr="006F4584">
                  <w:rPr>
                    <w:rFonts w:ascii="Trebuchet MS" w:hAnsi="Trebuchet MS" w:cs="Utsaah"/>
                    <w:sz w:val="40"/>
                    <w:szCs w:val="40"/>
                  </w:rPr>
                  <w:t>EDUCATION</w:t>
                </w:r>
              </w:p>
            </w:sdtContent>
          </w:sdt>
          <w:p w14:paraId="1C0C86C8" w14:textId="77777777" w:rsidR="0082039C" w:rsidRPr="006F4584" w:rsidRDefault="00EB038C" w:rsidP="006F0027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sz w:val="24"/>
                <w:szCs w:val="24"/>
              </w:rPr>
              <w:t>University of Arkansas Little Rock</w:t>
            </w:r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>,</w:t>
            </w:r>
            <w:r w:rsidR="00EC0CC5" w:rsidRPr="006F4584">
              <w:rPr>
                <w:rFonts w:ascii="Trebuchet MS" w:hAnsi="Trebuchet MS" w:cs="Utsaah"/>
                <w:sz w:val="24"/>
                <w:szCs w:val="24"/>
              </w:rPr>
              <w:t xml:space="preserve"> </w:t>
            </w:r>
          </w:p>
          <w:p w14:paraId="62C6D745" w14:textId="2BB08EC5" w:rsidR="006F0027" w:rsidRPr="006F4584" w:rsidRDefault="00EC0CC5" w:rsidP="006F0027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sz w:val="24"/>
                <w:szCs w:val="24"/>
              </w:rPr>
              <w:t>Bachelor</w:t>
            </w:r>
            <w:r w:rsidR="0082039C" w:rsidRPr="006F4584">
              <w:rPr>
                <w:rFonts w:ascii="Trebuchet MS" w:hAnsi="Trebuchet MS" w:cs="Utsaah"/>
                <w:sz w:val="24"/>
                <w:szCs w:val="24"/>
              </w:rPr>
              <w:t xml:space="preserve"> of Science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in</w:t>
            </w:r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 xml:space="preserve"> Web Development</w:t>
            </w:r>
            <w:r w:rsidR="0082039C" w:rsidRPr="006F4584">
              <w:rPr>
                <w:rFonts w:ascii="Trebuchet MS" w:hAnsi="Trebuchet MS" w:cs="Utsaah"/>
                <w:sz w:val="24"/>
                <w:szCs w:val="24"/>
              </w:rPr>
              <w:t xml:space="preserve">,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Digital Design Minor</w:t>
            </w:r>
          </w:p>
          <w:p w14:paraId="5D78A4A9" w14:textId="3762A3FC" w:rsidR="00036450" w:rsidRPr="006F4584" w:rsidRDefault="00895C83" w:rsidP="00B359E4">
            <w:pPr>
              <w:pStyle w:val="Date"/>
              <w:rPr>
                <w:rFonts w:ascii="Trebuchet MS" w:hAnsi="Trebuchet MS" w:cs="Utsaah"/>
                <w:i/>
                <w:iCs/>
                <w:sz w:val="24"/>
                <w:szCs w:val="24"/>
              </w:rPr>
            </w:pPr>
            <w:r w:rsidRPr="006F4584">
              <w:rPr>
                <w:rFonts w:ascii="Trebuchet MS" w:hAnsi="Trebuchet MS" w:cs="Utsaah"/>
                <w:i/>
                <w:iCs/>
                <w:sz w:val="24"/>
                <w:szCs w:val="24"/>
              </w:rPr>
              <w:t>Expected</w:t>
            </w:r>
            <w:r w:rsidR="009D269F" w:rsidRPr="006F4584">
              <w:rPr>
                <w:rFonts w:ascii="Trebuchet MS" w:hAnsi="Trebuchet MS" w:cs="Utsaah"/>
                <w:i/>
                <w:iCs/>
                <w:sz w:val="24"/>
                <w:szCs w:val="24"/>
              </w:rPr>
              <w:t xml:space="preserve"> Graduation May 2023</w:t>
            </w:r>
          </w:p>
          <w:p w14:paraId="4D285D46" w14:textId="6F1E21FB" w:rsidR="00586734" w:rsidRPr="006F4584" w:rsidRDefault="00586734" w:rsidP="00036450">
            <w:pPr>
              <w:rPr>
                <w:rFonts w:ascii="Trebuchet MS" w:hAnsi="Trebuchet MS"/>
                <w:sz w:val="28"/>
                <w:szCs w:val="36"/>
              </w:rPr>
            </w:pPr>
          </w:p>
          <w:p w14:paraId="720A7B37" w14:textId="14544F7E" w:rsidR="0042742D" w:rsidRPr="00AF4D68" w:rsidRDefault="00AF4D68" w:rsidP="00AF4D68">
            <w:pPr>
              <w:pBdr>
                <w:bottom w:val="single" w:sz="4" w:space="1" w:color="auto"/>
              </w:pBdr>
              <w:rPr>
                <w:rFonts w:ascii="Trebuchet MS" w:hAnsi="Trebuchet MS"/>
                <w:sz w:val="24"/>
                <w:szCs w:val="32"/>
              </w:rPr>
            </w:pPr>
            <w:r w:rsidRPr="00AF4D68">
              <w:rPr>
                <w:rFonts w:ascii="Trebuchet MS" w:hAnsi="Trebuchet MS"/>
                <w:sz w:val="24"/>
                <w:szCs w:val="32"/>
              </w:rPr>
              <w:t>COURSES INCLUDE:</w:t>
            </w:r>
          </w:p>
          <w:tbl>
            <w:tblPr>
              <w:tblStyle w:val="GridTable1Light-Accent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9"/>
              <w:gridCol w:w="5832"/>
            </w:tblGrid>
            <w:tr w:rsidR="001B5327" w:rsidRPr="006F4584" w14:paraId="4CA76DDF" w14:textId="77777777" w:rsidTr="00B1282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14:paraId="556EF23F" w14:textId="15F07963" w:rsidR="001B5327" w:rsidRPr="006F4584" w:rsidRDefault="001B5327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CPSC 4379</w:t>
                  </w:r>
                </w:p>
              </w:tc>
              <w:tc>
                <w:tcPr>
                  <w:tcW w:w="5832" w:type="dxa"/>
                  <w:tcBorders>
                    <w:bottom w:val="none" w:sz="0" w:space="0" w:color="auto"/>
                  </w:tcBorders>
                  <w:shd w:val="clear" w:color="auto" w:fill="auto"/>
                </w:tcPr>
                <w:p w14:paraId="1C503900" w14:textId="4E3AAE01" w:rsidR="001B5327" w:rsidRPr="006F4584" w:rsidRDefault="00AF4D68" w:rsidP="0003645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PRINCIPLES OF UI/UX</w:t>
                  </w:r>
                </w:p>
              </w:tc>
            </w:tr>
            <w:tr w:rsidR="00557A03" w:rsidRPr="006F4584" w14:paraId="66765743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  <w:shd w:val="clear" w:color="auto" w:fill="auto"/>
                </w:tcPr>
                <w:p w14:paraId="0C104010" w14:textId="357F5456" w:rsidR="00557A03" w:rsidRPr="006F4584" w:rsidRDefault="00557A03" w:rsidP="00036450">
                  <w:pPr>
                    <w:rPr>
                      <w:rFonts w:ascii="Trebuchet MS" w:hAnsi="Trebuchet MS"/>
                      <w:color w:val="000000"/>
                      <w:sz w:val="27"/>
                      <w:szCs w:val="27"/>
                    </w:rPr>
                  </w:pP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>The theory and practice of software user-interface (UI) &amp; user experience (UX) design</w:t>
                  </w:r>
                  <w:r w:rsidR="005C58AC"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>.</w:t>
                  </w:r>
                </w:p>
              </w:tc>
            </w:tr>
            <w:tr w:rsidR="001B5327" w:rsidRPr="006F4584" w14:paraId="02857BBE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19FEF7D4" w14:textId="7AF6AA86" w:rsidR="001B5327" w:rsidRPr="006F4584" w:rsidRDefault="00AF4D68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IFSC   3342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657632BD" w14:textId="1FB164AA" w:rsidR="001B5327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MOBILE WEB DEVELOPMENT</w:t>
                  </w:r>
                </w:p>
              </w:tc>
            </w:tr>
            <w:tr w:rsidR="00557A03" w:rsidRPr="006F4584" w14:paraId="50FA5920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61" w:type="dxa"/>
                  <w:gridSpan w:val="2"/>
                  <w:shd w:val="clear" w:color="auto" w:fill="auto"/>
                </w:tcPr>
                <w:p w14:paraId="77A35B81" w14:textId="535D9F29" w:rsidR="00557A03" w:rsidRPr="006F4584" w:rsidRDefault="00557A03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 xml:space="preserve">Evaluating &amp; testing approaches to create highly usable sites using a </w:t>
                  </w:r>
                  <w:r w:rsidRPr="00AF4D68">
                    <w:rPr>
                      <w:rFonts w:ascii="Trebuchet MS" w:hAnsi="Trebuchet MS"/>
                      <w:b w:val="0"/>
                      <w:bCs w:val="0"/>
                      <w:i/>
                      <w:iCs/>
                      <w:sz w:val="22"/>
                      <w:szCs w:val="28"/>
                    </w:rPr>
                    <w:t>Mobile First</w:t>
                  </w:r>
                  <w:r w:rsidRPr="006F4584">
                    <w:rPr>
                      <w:rFonts w:ascii="Trebuchet MS" w:hAnsi="Trebuchet MS"/>
                      <w:b w:val="0"/>
                      <w:bCs w:val="0"/>
                      <w:sz w:val="22"/>
                      <w:szCs w:val="28"/>
                    </w:rPr>
                    <w:t xml:space="preserve"> design philosophy.</w:t>
                  </w:r>
                </w:p>
              </w:tc>
            </w:tr>
            <w:tr w:rsidR="001B5327" w:rsidRPr="006F4584" w14:paraId="142FBEE9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6FDE87F0" w14:textId="043359B7" w:rsidR="001B5327" w:rsidRPr="006F4584" w:rsidRDefault="00EC0CC5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ARST  3340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4711E29F" w14:textId="1861851A" w:rsidR="00EC0CC5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GRAPHIC DESIGN</w:t>
                  </w:r>
                </w:p>
              </w:tc>
            </w:tr>
            <w:tr w:rsidR="00EC0CC5" w:rsidRPr="006F4584" w14:paraId="482014C9" w14:textId="77777777" w:rsidTr="00B1282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29" w:type="dxa"/>
                  <w:shd w:val="clear" w:color="auto" w:fill="auto"/>
                </w:tcPr>
                <w:p w14:paraId="58194A6A" w14:textId="3E316233" w:rsidR="00EC0CC5" w:rsidRPr="006F4584" w:rsidRDefault="00EC0CC5" w:rsidP="00036450">
                  <w:pPr>
                    <w:rPr>
                      <w:rFonts w:ascii="Trebuchet MS" w:hAnsi="Trebuchet MS"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sz w:val="22"/>
                      <w:szCs w:val="28"/>
                    </w:rPr>
                    <w:t>ARST  3385</w:t>
                  </w:r>
                </w:p>
              </w:tc>
              <w:tc>
                <w:tcPr>
                  <w:tcW w:w="5832" w:type="dxa"/>
                  <w:shd w:val="clear" w:color="auto" w:fill="auto"/>
                </w:tcPr>
                <w:p w14:paraId="5D48ACF5" w14:textId="44C65D33" w:rsidR="00EC0CC5" w:rsidRPr="006F4584" w:rsidRDefault="00AF4D68" w:rsidP="000364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</w:pPr>
                  <w:r w:rsidRPr="006F4584">
                    <w:rPr>
                      <w:rFonts w:ascii="Trebuchet MS" w:hAnsi="Trebuchet MS"/>
                      <w:b/>
                      <w:bCs/>
                      <w:sz w:val="22"/>
                      <w:szCs w:val="28"/>
                    </w:rPr>
                    <w:t>VECTOR GRAPHICS</w:t>
                  </w:r>
                </w:p>
              </w:tc>
            </w:tr>
          </w:tbl>
          <w:p w14:paraId="75400C45" w14:textId="77777777" w:rsidR="001B5327" w:rsidRPr="006F4584" w:rsidRDefault="001B5327" w:rsidP="00036450">
            <w:pPr>
              <w:rPr>
                <w:rFonts w:ascii="Trebuchet MS" w:hAnsi="Trebuchet MS"/>
                <w:b/>
                <w:bCs/>
              </w:rPr>
            </w:pPr>
          </w:p>
          <w:sdt>
            <w:sdtPr>
              <w:rPr>
                <w:rFonts w:ascii="Trebuchet MS" w:hAnsi="Trebuchet MS" w:cs="Utsaah"/>
                <w:sz w:val="32"/>
                <w:szCs w:val="36"/>
              </w:rPr>
              <w:id w:val="1001553383"/>
              <w:placeholder>
                <w:docPart w:val="7BF335B0220440EA84176FB49D144AB3"/>
              </w:placeholder>
              <w:temporary/>
              <w:showingPlcHdr/>
              <w15:appearance w15:val="hidden"/>
            </w:sdtPr>
            <w:sdtContent>
              <w:p w14:paraId="067036A6" w14:textId="0C9820DC" w:rsidR="00036450" w:rsidRPr="006F4584" w:rsidRDefault="00036450" w:rsidP="00036450">
                <w:pPr>
                  <w:pStyle w:val="Heading2"/>
                  <w:rPr>
                    <w:rFonts w:ascii="Trebuchet MS" w:hAnsi="Trebuchet MS" w:cs="Utsaah"/>
                    <w:sz w:val="32"/>
                    <w:szCs w:val="36"/>
                  </w:rPr>
                </w:pPr>
                <w:r w:rsidRPr="006F4584">
                  <w:rPr>
                    <w:rFonts w:ascii="Trebuchet MS" w:hAnsi="Trebuchet MS" w:cs="Utsaah"/>
                    <w:sz w:val="40"/>
                    <w:szCs w:val="40"/>
                  </w:rPr>
                  <w:t>WORK EXPERIENCE</w:t>
                </w:r>
              </w:p>
            </w:sdtContent>
          </w:sdt>
          <w:p w14:paraId="19ED2EB6" w14:textId="0D7BC6CB" w:rsidR="00036450" w:rsidRPr="006F4584" w:rsidRDefault="006F0027" w:rsidP="00B359E4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proofErr w:type="spellStart"/>
            <w:r w:rsidRPr="006F4584">
              <w:rPr>
                <w:rFonts w:ascii="Trebuchet MS" w:hAnsi="Trebuchet MS" w:cs="Utsaah"/>
                <w:sz w:val="24"/>
                <w:szCs w:val="24"/>
              </w:rPr>
              <w:t>CareLink</w:t>
            </w:r>
            <w:proofErr w:type="spellEnd"/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 xml:space="preserve">,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Human Resources</w:t>
            </w:r>
          </w:p>
          <w:p w14:paraId="3B25BCA2" w14:textId="7228D58A" w:rsidR="00036450" w:rsidRPr="006F4584" w:rsidRDefault="006F0027" w:rsidP="00174F99">
            <w:pPr>
              <w:pStyle w:val="Date"/>
              <w:spacing w:after="240"/>
              <w:rPr>
                <w:rFonts w:ascii="Trebuchet MS" w:hAnsi="Trebuchet MS"/>
                <w:i/>
                <w:iCs/>
                <w:sz w:val="22"/>
                <w:szCs w:val="28"/>
              </w:rPr>
            </w:pP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December 2015 </w:t>
            </w:r>
            <w:r w:rsidR="00036450"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>–</w:t>
            </w: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 December 2019</w:t>
            </w:r>
          </w:p>
          <w:p w14:paraId="6084C491" w14:textId="7C163D8C" w:rsidR="00E144A5" w:rsidRPr="006F4584" w:rsidRDefault="00E144A5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Anticipated people's needs and converted those to beneficial actions for the company and employees. </w:t>
            </w:r>
          </w:p>
          <w:p w14:paraId="6075D1F4" w14:textId="6767E885" w:rsidR="00E144A5" w:rsidRPr="006F4584" w:rsidRDefault="00E144A5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Ensured company &amp; employee compliance of Federal &amp; State regulations. </w:t>
            </w:r>
          </w:p>
          <w:p w14:paraId="120CB52C" w14:textId="696611C5" w:rsidR="0060085E" w:rsidRPr="006F4584" w:rsidRDefault="00E144A5" w:rsidP="00F244AB">
            <w:pPr>
              <w:pStyle w:val="ListParagraph"/>
              <w:numPr>
                <w:ilvl w:val="0"/>
                <w:numId w:val="2"/>
              </w:numPr>
              <w:rPr>
                <w:rFonts w:ascii="Trebuchet MS" w:hAnsi="Trebuchet MS"/>
                <w:sz w:val="24"/>
                <w:szCs w:val="32"/>
              </w:rPr>
            </w:pPr>
            <w:r w:rsidRPr="006F4584">
              <w:rPr>
                <w:rFonts w:ascii="Trebuchet MS" w:hAnsi="Trebuchet MS"/>
                <w:sz w:val="24"/>
                <w:szCs w:val="32"/>
              </w:rPr>
              <w:t>Managed employee benefits (health, workers compensation, &amp; family medical leave of absence).</w:t>
            </w:r>
          </w:p>
          <w:p w14:paraId="3A2AFA08" w14:textId="77777777" w:rsidR="00BD038C" w:rsidRPr="006F4584" w:rsidRDefault="00BD038C" w:rsidP="00E144A5">
            <w:pPr>
              <w:rPr>
                <w:rFonts w:ascii="Trebuchet MS" w:hAnsi="Trebuchet MS" w:cs="Utsaah"/>
                <w:sz w:val="28"/>
                <w:szCs w:val="28"/>
              </w:rPr>
            </w:pPr>
          </w:p>
          <w:p w14:paraId="073EECDB" w14:textId="10434611" w:rsidR="004D3011" w:rsidRPr="006F4584" w:rsidRDefault="006F0027" w:rsidP="00B359E4">
            <w:pPr>
              <w:pStyle w:val="Heading4"/>
              <w:rPr>
                <w:rFonts w:ascii="Trebuchet MS" w:hAnsi="Trebuchet MS" w:cs="Utsaah"/>
                <w:sz w:val="24"/>
                <w:szCs w:val="24"/>
              </w:rPr>
            </w:pPr>
            <w:proofErr w:type="spellStart"/>
            <w:r w:rsidRPr="006F4584">
              <w:rPr>
                <w:rFonts w:ascii="Trebuchet MS" w:hAnsi="Trebuchet MS" w:cs="Utsaah"/>
                <w:sz w:val="24"/>
                <w:szCs w:val="24"/>
              </w:rPr>
              <w:t>CareLink</w:t>
            </w:r>
            <w:proofErr w:type="spellEnd"/>
            <w:r w:rsidR="00511207" w:rsidRPr="006F4584">
              <w:rPr>
                <w:rFonts w:ascii="Trebuchet MS" w:hAnsi="Trebuchet MS" w:cs="Utsaah"/>
                <w:sz w:val="24"/>
                <w:szCs w:val="24"/>
              </w:rPr>
              <w:t>,</w:t>
            </w:r>
            <w:r w:rsidR="004D3011" w:rsidRPr="006F4584">
              <w:rPr>
                <w:rFonts w:ascii="Trebuchet MS" w:hAnsi="Trebuchet MS" w:cs="Utsaah"/>
                <w:sz w:val="24"/>
                <w:szCs w:val="24"/>
              </w:rPr>
              <w:t xml:space="preserve"> </w:t>
            </w:r>
            <w:r w:rsidRPr="006F4584">
              <w:rPr>
                <w:rFonts w:ascii="Trebuchet MS" w:hAnsi="Trebuchet MS" w:cs="Utsaah"/>
                <w:sz w:val="24"/>
                <w:szCs w:val="24"/>
              </w:rPr>
              <w:t>Receptionist</w:t>
            </w:r>
          </w:p>
          <w:p w14:paraId="14113400" w14:textId="60AAC600" w:rsidR="004D3011" w:rsidRPr="006F4584" w:rsidRDefault="006F0027" w:rsidP="00174F99">
            <w:pPr>
              <w:pStyle w:val="Date"/>
              <w:spacing w:after="240"/>
              <w:rPr>
                <w:rFonts w:ascii="Trebuchet MS" w:hAnsi="Trebuchet MS" w:cs="Utsaah"/>
                <w:i/>
                <w:iCs/>
                <w:sz w:val="28"/>
                <w:szCs w:val="28"/>
              </w:rPr>
            </w:pP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November 2013 </w:t>
            </w:r>
            <w:r w:rsidR="004D3011"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>–</w:t>
            </w:r>
            <w:r w:rsidRPr="006F4584">
              <w:rPr>
                <w:rFonts w:ascii="Trebuchet MS" w:hAnsi="Trebuchet MS"/>
                <w:i/>
                <w:iCs/>
                <w:sz w:val="22"/>
                <w:szCs w:val="28"/>
              </w:rPr>
              <w:t xml:space="preserve"> December 2015</w:t>
            </w:r>
          </w:p>
          <w:p w14:paraId="23FC10F0" w14:textId="77777777" w:rsidR="00F244AB" w:rsidRPr="006F4584" w:rsidRDefault="00F244AB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 xml:space="preserve">Answered general inquiries in order to provide exceptional customer service </w:t>
            </w:r>
          </w:p>
          <w:p w14:paraId="182291BE" w14:textId="77777777" w:rsidR="00F244AB" w:rsidRPr="006F4584" w:rsidRDefault="00F244AB" w:rsidP="00F244AB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4"/>
                <w:szCs w:val="32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>Collaborated with other team members to ensure smooth flow of business operations</w:t>
            </w:r>
          </w:p>
          <w:p w14:paraId="7D065F9D" w14:textId="2ED1B50C" w:rsidR="00036450" w:rsidRPr="006F4584" w:rsidRDefault="00F244AB" w:rsidP="00895C83">
            <w:pPr>
              <w:pStyle w:val="Heading4"/>
              <w:numPr>
                <w:ilvl w:val="0"/>
                <w:numId w:val="2"/>
              </w:numPr>
              <w:rPr>
                <w:rFonts w:ascii="Trebuchet MS" w:hAnsi="Trebuchet MS"/>
                <w:b w:val="0"/>
                <w:sz w:val="22"/>
                <w:szCs w:val="28"/>
              </w:rPr>
            </w:pPr>
            <w:r w:rsidRPr="006F4584">
              <w:rPr>
                <w:rFonts w:ascii="Trebuchet MS" w:hAnsi="Trebuchet MS"/>
                <w:b w:val="0"/>
                <w:sz w:val="24"/>
                <w:szCs w:val="32"/>
              </w:rPr>
              <w:t>Welcomed, greeted, and directed visitors &amp; callers.</w:t>
            </w:r>
          </w:p>
        </w:tc>
      </w:tr>
    </w:tbl>
    <w:p w14:paraId="6E02C473" w14:textId="77777777" w:rsidR="006F4584" w:rsidRPr="006F4584" w:rsidRDefault="006F4584">
      <w:pPr>
        <w:tabs>
          <w:tab w:val="left" w:pos="990"/>
        </w:tabs>
        <w:spacing w:before="240"/>
        <w:rPr>
          <w:rFonts w:ascii="Trebuchet MS" w:hAnsi="Trebuchet MS"/>
          <w:sz w:val="20"/>
          <w:szCs w:val="24"/>
        </w:rPr>
      </w:pPr>
    </w:p>
    <w:sectPr w:rsidR="006F4584" w:rsidRPr="006F4584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99B9" w14:textId="77777777" w:rsidR="00CA564C" w:rsidRDefault="00CA564C" w:rsidP="000C45FF">
      <w:r>
        <w:separator/>
      </w:r>
    </w:p>
  </w:endnote>
  <w:endnote w:type="continuationSeparator" w:id="0">
    <w:p w14:paraId="26142B65" w14:textId="77777777" w:rsidR="00CA564C" w:rsidRDefault="00CA564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34F0" w14:textId="77777777" w:rsidR="00CA564C" w:rsidRDefault="00CA564C" w:rsidP="000C45FF">
      <w:r>
        <w:separator/>
      </w:r>
    </w:p>
  </w:footnote>
  <w:footnote w:type="continuationSeparator" w:id="0">
    <w:p w14:paraId="0069FEB4" w14:textId="77777777" w:rsidR="00CA564C" w:rsidRDefault="00CA564C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7192"/>
    <w:multiLevelType w:val="hybridMultilevel"/>
    <w:tmpl w:val="5E76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F16A5"/>
    <w:multiLevelType w:val="hybridMultilevel"/>
    <w:tmpl w:val="D33E7EF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629C42C7"/>
    <w:multiLevelType w:val="hybridMultilevel"/>
    <w:tmpl w:val="3B4A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26EA"/>
    <w:multiLevelType w:val="hybridMultilevel"/>
    <w:tmpl w:val="3D266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519">
    <w:abstractNumId w:val="0"/>
  </w:num>
  <w:num w:numId="2" w16cid:durableId="786047621">
    <w:abstractNumId w:val="3"/>
  </w:num>
  <w:num w:numId="3" w16cid:durableId="561526800">
    <w:abstractNumId w:val="1"/>
  </w:num>
  <w:num w:numId="4" w16cid:durableId="244000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1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96"/>
    <w:rsid w:val="000050E4"/>
    <w:rsid w:val="000236BC"/>
    <w:rsid w:val="00036450"/>
    <w:rsid w:val="00036560"/>
    <w:rsid w:val="00040796"/>
    <w:rsid w:val="00066DB3"/>
    <w:rsid w:val="00094499"/>
    <w:rsid w:val="000C45FF"/>
    <w:rsid w:val="000D2B3A"/>
    <w:rsid w:val="000E3FD1"/>
    <w:rsid w:val="00112054"/>
    <w:rsid w:val="001324AA"/>
    <w:rsid w:val="001525E1"/>
    <w:rsid w:val="00156D84"/>
    <w:rsid w:val="00174F99"/>
    <w:rsid w:val="00180329"/>
    <w:rsid w:val="0019001F"/>
    <w:rsid w:val="00191178"/>
    <w:rsid w:val="001A74A5"/>
    <w:rsid w:val="001B2ABD"/>
    <w:rsid w:val="001B5327"/>
    <w:rsid w:val="001C5173"/>
    <w:rsid w:val="001D7604"/>
    <w:rsid w:val="001E0391"/>
    <w:rsid w:val="001E1759"/>
    <w:rsid w:val="001E2696"/>
    <w:rsid w:val="001F1ECC"/>
    <w:rsid w:val="002074CF"/>
    <w:rsid w:val="002400EB"/>
    <w:rsid w:val="00256CF7"/>
    <w:rsid w:val="00257161"/>
    <w:rsid w:val="00281FD5"/>
    <w:rsid w:val="002976EC"/>
    <w:rsid w:val="002B7586"/>
    <w:rsid w:val="0030360F"/>
    <w:rsid w:val="0030481B"/>
    <w:rsid w:val="003156FC"/>
    <w:rsid w:val="00316C6B"/>
    <w:rsid w:val="003254B5"/>
    <w:rsid w:val="00331907"/>
    <w:rsid w:val="0034709C"/>
    <w:rsid w:val="00370408"/>
    <w:rsid w:val="0037121F"/>
    <w:rsid w:val="003A6B7D"/>
    <w:rsid w:val="003B06CA"/>
    <w:rsid w:val="003B18FB"/>
    <w:rsid w:val="003D6E36"/>
    <w:rsid w:val="003E283A"/>
    <w:rsid w:val="003F10A5"/>
    <w:rsid w:val="00400B49"/>
    <w:rsid w:val="004071FC"/>
    <w:rsid w:val="00413CAE"/>
    <w:rsid w:val="0042742D"/>
    <w:rsid w:val="00445947"/>
    <w:rsid w:val="00452CCC"/>
    <w:rsid w:val="00470AA1"/>
    <w:rsid w:val="004813B3"/>
    <w:rsid w:val="00496591"/>
    <w:rsid w:val="0049743D"/>
    <w:rsid w:val="004C0CA4"/>
    <w:rsid w:val="004C51F0"/>
    <w:rsid w:val="004C63E4"/>
    <w:rsid w:val="004D3011"/>
    <w:rsid w:val="004D47D5"/>
    <w:rsid w:val="004E15C6"/>
    <w:rsid w:val="00511207"/>
    <w:rsid w:val="005262AC"/>
    <w:rsid w:val="00547247"/>
    <w:rsid w:val="00557A03"/>
    <w:rsid w:val="00560A06"/>
    <w:rsid w:val="00586734"/>
    <w:rsid w:val="005A16EF"/>
    <w:rsid w:val="005C58AC"/>
    <w:rsid w:val="005E39D5"/>
    <w:rsid w:val="00600670"/>
    <w:rsid w:val="0060085E"/>
    <w:rsid w:val="00620AC8"/>
    <w:rsid w:val="0062123A"/>
    <w:rsid w:val="00641DFB"/>
    <w:rsid w:val="00646E75"/>
    <w:rsid w:val="00674EF9"/>
    <w:rsid w:val="006771D0"/>
    <w:rsid w:val="006A44D1"/>
    <w:rsid w:val="006D7195"/>
    <w:rsid w:val="006F0027"/>
    <w:rsid w:val="006F4584"/>
    <w:rsid w:val="0071326B"/>
    <w:rsid w:val="00715FCB"/>
    <w:rsid w:val="00734BA2"/>
    <w:rsid w:val="00743101"/>
    <w:rsid w:val="007701C6"/>
    <w:rsid w:val="007764C5"/>
    <w:rsid w:val="007775E1"/>
    <w:rsid w:val="007867A0"/>
    <w:rsid w:val="007927F5"/>
    <w:rsid w:val="007948BB"/>
    <w:rsid w:val="007A5984"/>
    <w:rsid w:val="007C14D5"/>
    <w:rsid w:val="007D33C4"/>
    <w:rsid w:val="007D5447"/>
    <w:rsid w:val="007E210D"/>
    <w:rsid w:val="00801AA8"/>
    <w:rsid w:val="00802CA0"/>
    <w:rsid w:val="00811FDA"/>
    <w:rsid w:val="0082039C"/>
    <w:rsid w:val="008334D6"/>
    <w:rsid w:val="008353F2"/>
    <w:rsid w:val="008400B3"/>
    <w:rsid w:val="00852B3D"/>
    <w:rsid w:val="00882FB3"/>
    <w:rsid w:val="00895BDB"/>
    <w:rsid w:val="00895C83"/>
    <w:rsid w:val="008A3B7C"/>
    <w:rsid w:val="008B44D4"/>
    <w:rsid w:val="008B7150"/>
    <w:rsid w:val="008B752D"/>
    <w:rsid w:val="008C0077"/>
    <w:rsid w:val="008D0C11"/>
    <w:rsid w:val="00910510"/>
    <w:rsid w:val="009260CD"/>
    <w:rsid w:val="00931038"/>
    <w:rsid w:val="00952C25"/>
    <w:rsid w:val="00990305"/>
    <w:rsid w:val="0099310A"/>
    <w:rsid w:val="009D269F"/>
    <w:rsid w:val="009D441F"/>
    <w:rsid w:val="009E070B"/>
    <w:rsid w:val="009F6263"/>
    <w:rsid w:val="00A14841"/>
    <w:rsid w:val="00A2118D"/>
    <w:rsid w:val="00A27D01"/>
    <w:rsid w:val="00A719D3"/>
    <w:rsid w:val="00A81DB8"/>
    <w:rsid w:val="00AD76E2"/>
    <w:rsid w:val="00AF4D68"/>
    <w:rsid w:val="00B12820"/>
    <w:rsid w:val="00B20152"/>
    <w:rsid w:val="00B359E4"/>
    <w:rsid w:val="00B439BD"/>
    <w:rsid w:val="00B44B7E"/>
    <w:rsid w:val="00B51F1B"/>
    <w:rsid w:val="00B57D98"/>
    <w:rsid w:val="00B70850"/>
    <w:rsid w:val="00BA351D"/>
    <w:rsid w:val="00BC5505"/>
    <w:rsid w:val="00BD038C"/>
    <w:rsid w:val="00BD1BD9"/>
    <w:rsid w:val="00BD384F"/>
    <w:rsid w:val="00BF6F46"/>
    <w:rsid w:val="00C056E9"/>
    <w:rsid w:val="00C066B6"/>
    <w:rsid w:val="00C37BA1"/>
    <w:rsid w:val="00C4674C"/>
    <w:rsid w:val="00C506CF"/>
    <w:rsid w:val="00C72BED"/>
    <w:rsid w:val="00C74708"/>
    <w:rsid w:val="00C909D5"/>
    <w:rsid w:val="00C9578B"/>
    <w:rsid w:val="00C97268"/>
    <w:rsid w:val="00CA564C"/>
    <w:rsid w:val="00CA7D11"/>
    <w:rsid w:val="00CB0055"/>
    <w:rsid w:val="00CB6552"/>
    <w:rsid w:val="00CE14FC"/>
    <w:rsid w:val="00D2522B"/>
    <w:rsid w:val="00D422DE"/>
    <w:rsid w:val="00D5459D"/>
    <w:rsid w:val="00D626E1"/>
    <w:rsid w:val="00D77870"/>
    <w:rsid w:val="00D81794"/>
    <w:rsid w:val="00DA1F4D"/>
    <w:rsid w:val="00DA755F"/>
    <w:rsid w:val="00DC281B"/>
    <w:rsid w:val="00DD172A"/>
    <w:rsid w:val="00DF01BA"/>
    <w:rsid w:val="00DF4FC4"/>
    <w:rsid w:val="00E144A5"/>
    <w:rsid w:val="00E22081"/>
    <w:rsid w:val="00E2485F"/>
    <w:rsid w:val="00E25A26"/>
    <w:rsid w:val="00E4381A"/>
    <w:rsid w:val="00E51187"/>
    <w:rsid w:val="00E55D74"/>
    <w:rsid w:val="00E6066C"/>
    <w:rsid w:val="00E80623"/>
    <w:rsid w:val="00EA7A6C"/>
    <w:rsid w:val="00EB038C"/>
    <w:rsid w:val="00EC0CC5"/>
    <w:rsid w:val="00EC6C1D"/>
    <w:rsid w:val="00ED7F8A"/>
    <w:rsid w:val="00EF7C1A"/>
    <w:rsid w:val="00F244AB"/>
    <w:rsid w:val="00F40C5E"/>
    <w:rsid w:val="00F60274"/>
    <w:rsid w:val="00F77FB9"/>
    <w:rsid w:val="00FB068F"/>
    <w:rsid w:val="00FB299B"/>
    <w:rsid w:val="00FD12E0"/>
    <w:rsid w:val="00FD1432"/>
    <w:rsid w:val="00FD4C2A"/>
    <w:rsid w:val="00F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242C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2F5496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D47D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B5327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0236B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F244AB"/>
    <w:pPr>
      <w:widowControl w:val="0"/>
      <w:autoSpaceDE w:val="0"/>
      <w:autoSpaceDN w:val="0"/>
      <w:spacing w:before="8"/>
    </w:pPr>
    <w:rPr>
      <w:rFonts w:ascii="Verdana" w:eastAsia="Verdana" w:hAnsi="Verdana" w:cs="Verdana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44AB"/>
    <w:rPr>
      <w:rFonts w:ascii="Verdana" w:eastAsia="Verdana" w:hAnsi="Verdana" w:cs="Verdan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wea\AppData\Local\Microsoft\Office\16.0\DTS\en-US%7b09D8E01B-A34F-48BA-B860-229AAE25F58E%7d\%7b43A77B77-57CA-4049-8A60-BBF7C2FBC3A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8E955EC21F4ACC9776C51F35FA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36EB9-24AE-49B2-9166-49CE358F2722}"/>
      </w:docPartPr>
      <w:docPartBody>
        <w:p w:rsidR="000E1116" w:rsidRDefault="00276E32">
          <w:pPr>
            <w:pStyle w:val="488E955EC21F4ACC9776C51F35FAB5E2"/>
          </w:pPr>
          <w:r w:rsidRPr="00036450">
            <w:t>EDUCATION</w:t>
          </w:r>
        </w:p>
      </w:docPartBody>
    </w:docPart>
    <w:docPart>
      <w:docPartPr>
        <w:name w:val="7BF335B0220440EA84176FB49D14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B6080-B6D4-4A6C-A963-D1BD754CE66F}"/>
      </w:docPartPr>
      <w:docPartBody>
        <w:p w:rsidR="000E1116" w:rsidRDefault="00276E32">
          <w:pPr>
            <w:pStyle w:val="7BF335B0220440EA84176FB49D144AB3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tsaah">
    <w:altName w:val="Utsaah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2"/>
    <w:rsid w:val="00056E62"/>
    <w:rsid w:val="000D6B23"/>
    <w:rsid w:val="000E1116"/>
    <w:rsid w:val="00190E7B"/>
    <w:rsid w:val="00252E84"/>
    <w:rsid w:val="00276E32"/>
    <w:rsid w:val="00373425"/>
    <w:rsid w:val="00376168"/>
    <w:rsid w:val="00516BA8"/>
    <w:rsid w:val="005926B2"/>
    <w:rsid w:val="005E4724"/>
    <w:rsid w:val="006E774A"/>
    <w:rsid w:val="006F27AD"/>
    <w:rsid w:val="007B390E"/>
    <w:rsid w:val="00885123"/>
    <w:rsid w:val="008A1C3A"/>
    <w:rsid w:val="009F2F13"/>
    <w:rsid w:val="00D076D5"/>
    <w:rsid w:val="00D55E14"/>
    <w:rsid w:val="00DE5BC0"/>
    <w:rsid w:val="00E60DE4"/>
    <w:rsid w:val="00F24F95"/>
    <w:rsid w:val="00F7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88E955EC21F4ACC9776C51F35FAB5E2">
    <w:name w:val="488E955EC21F4ACC9776C51F35FAB5E2"/>
  </w:style>
  <w:style w:type="paragraph" w:customStyle="1" w:styleId="7BF335B0220440EA84176FB49D144AB3">
    <w:name w:val="7BF335B0220440EA84176FB49D144AB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{43A77B77-57CA-4049-8A60-BBF7C2FBC3AA}tf00546271_win32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2022-01-06T16:45:00Z</dcterms:created>
  <dcterms:modified xsi:type="dcterms:W3CDTF">2022-09-28T12:20:00Z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